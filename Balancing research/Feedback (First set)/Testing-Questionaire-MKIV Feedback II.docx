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B93" w:rsidRDefault="000359FD">
      <w:pPr>
        <w:pStyle w:val="Standard"/>
      </w:pPr>
      <w:r>
        <w:t>Group 6 Testing Questionaire</w:t>
      </w:r>
    </w:p>
    <w:p w:rsidR="00600B93" w:rsidRDefault="00600B93">
      <w:pPr>
        <w:pStyle w:val="Standard"/>
      </w:pPr>
    </w:p>
    <w:p w:rsidR="00600B93" w:rsidRDefault="000359FD">
      <w:pPr>
        <w:pStyle w:val="Standard"/>
      </w:pPr>
      <w:r>
        <w:t>Q</w:t>
      </w:r>
      <w:r>
        <w:rPr>
          <w:lang w:val="en-US"/>
        </w:rPr>
        <w:t>1</w:t>
      </w:r>
      <w:r>
        <w:t>: Were you able to successfully hunt any dinosaurs? If so, which ones, and how? Which weapons and armour did you use and how many hunters did you send?</w:t>
      </w:r>
    </w:p>
    <w:p w:rsidR="00600B93" w:rsidRDefault="00600B93">
      <w:pPr>
        <w:pStyle w:val="Standard"/>
      </w:pPr>
    </w:p>
    <w:p w:rsidR="000359FD" w:rsidRPr="000359FD" w:rsidRDefault="000359FD">
      <w:pPr>
        <w:pStyle w:val="Standard"/>
        <w:rPr>
          <w:color w:val="FF0000"/>
        </w:rPr>
      </w:pPr>
      <w:r w:rsidRPr="000359FD">
        <w:rPr>
          <w:color w:val="FF0000"/>
        </w:rPr>
        <w:t>I played 4 games and i successfully killed some dinosaurs in all of them. Usually the green ones but also the odd red one. I am not sure which weapons and armour i used and i didn’t know how to send more than one hunter</w:t>
      </w:r>
    </w:p>
    <w:p w:rsidR="000359FD" w:rsidRDefault="000359FD">
      <w:pPr>
        <w:pStyle w:val="Standard"/>
      </w:pPr>
    </w:p>
    <w:p w:rsidR="00600B93" w:rsidRDefault="000359FD">
      <w:pPr>
        <w:pStyle w:val="Standard"/>
      </w:pPr>
      <w:r>
        <w:t>Q</w:t>
      </w:r>
      <w:r>
        <w:rPr>
          <w:lang w:val="en-US"/>
        </w:rPr>
        <w:t>2</w:t>
      </w:r>
      <w:r>
        <w:t>: Was it clear what each of the buildings did and how to use them?</w:t>
      </w:r>
    </w:p>
    <w:p w:rsidR="000359FD" w:rsidRDefault="000359FD">
      <w:pPr>
        <w:pStyle w:val="Standard"/>
      </w:pPr>
    </w:p>
    <w:p w:rsidR="000359FD" w:rsidRPr="000359FD" w:rsidRDefault="000359FD">
      <w:pPr>
        <w:pStyle w:val="Standard"/>
        <w:rPr>
          <w:color w:val="FF0000"/>
        </w:rPr>
      </w:pPr>
      <w:r w:rsidRPr="000359FD">
        <w:rPr>
          <w:color w:val="FF0000"/>
        </w:rPr>
        <w:t>I only managed to build the stockade and granary in all four games. I never managed to get enough resources to build any other buildings before my little people all got eaten.</w:t>
      </w:r>
    </w:p>
    <w:p w:rsidR="00600B93" w:rsidRPr="000359FD" w:rsidRDefault="00600B93">
      <w:pPr>
        <w:pStyle w:val="Standard"/>
        <w:rPr>
          <w:color w:val="FF0000"/>
        </w:rPr>
      </w:pPr>
    </w:p>
    <w:p w:rsidR="00600B93" w:rsidRDefault="000359FD">
      <w:pPr>
        <w:pStyle w:val="Standard"/>
        <w:rPr>
          <w:lang w:val="en-US"/>
        </w:rPr>
      </w:pPr>
      <w:r>
        <w:t>Q</w:t>
      </w:r>
      <w:r>
        <w:rPr>
          <w:lang w:val="en-US"/>
        </w:rPr>
        <w:t>3</w:t>
      </w:r>
      <w:r>
        <w:t xml:space="preserve">: Were </w:t>
      </w:r>
      <w:r>
        <w:rPr>
          <w:lang w:val="en-US"/>
        </w:rPr>
        <w:t>there any issues with the buildings?</w:t>
      </w:r>
    </w:p>
    <w:p w:rsidR="000359FD" w:rsidRDefault="000359FD">
      <w:pPr>
        <w:pStyle w:val="Standard"/>
        <w:rPr>
          <w:lang w:val="en-US"/>
        </w:rPr>
      </w:pPr>
    </w:p>
    <w:p w:rsidR="000359FD" w:rsidRPr="000359FD" w:rsidRDefault="000359FD">
      <w:pPr>
        <w:pStyle w:val="Standard"/>
        <w:rPr>
          <w:color w:val="FF0000"/>
        </w:rPr>
      </w:pPr>
      <w:r w:rsidRPr="000359FD">
        <w:rPr>
          <w:color w:val="FF0000"/>
          <w:lang w:val="en-US"/>
        </w:rPr>
        <w:t>Not with the two I built</w:t>
      </w:r>
    </w:p>
    <w:p w:rsidR="00600B93" w:rsidRDefault="00600B93">
      <w:pPr>
        <w:pStyle w:val="Standard"/>
      </w:pPr>
    </w:p>
    <w:p w:rsidR="00600B93" w:rsidRDefault="000359FD">
      <w:pPr>
        <w:pStyle w:val="Standard"/>
        <w:rPr>
          <w:lang w:val="en-US"/>
        </w:rPr>
      </w:pPr>
      <w:r>
        <w:rPr>
          <w:lang w:val="en-US"/>
        </w:rPr>
        <w:t xml:space="preserve">Q4: Did you have any issues with any of the </w:t>
      </w:r>
      <w:proofErr w:type="gramStart"/>
      <w:r>
        <w:rPr>
          <w:lang w:val="en-US"/>
        </w:rPr>
        <w:t>menu's</w:t>
      </w:r>
      <w:proofErr w:type="gramEnd"/>
      <w:r>
        <w:rPr>
          <w:lang w:val="en-US"/>
        </w:rPr>
        <w:t xml:space="preserve"> and UI? If so, what were they?</w:t>
      </w:r>
    </w:p>
    <w:p w:rsidR="000359FD" w:rsidRDefault="000359FD">
      <w:pPr>
        <w:pStyle w:val="Standard"/>
        <w:rPr>
          <w:lang w:val="en-US"/>
        </w:rPr>
      </w:pPr>
    </w:p>
    <w:p w:rsidR="000359FD" w:rsidRDefault="000359FD">
      <w:pPr>
        <w:pStyle w:val="Standard"/>
        <w:rPr>
          <w:lang w:val="en-US"/>
        </w:rPr>
      </w:pPr>
      <w:r w:rsidRPr="000359FD">
        <w:rPr>
          <w:color w:val="FF0000"/>
          <w:lang w:val="en-US"/>
        </w:rPr>
        <w:t>No I think the menu was fine. The game time and date aren’t horizontal they are coming vertically down the screen</w:t>
      </w:r>
      <w:r>
        <w:rPr>
          <w:lang w:val="en-US"/>
        </w:rPr>
        <w:t>.</w:t>
      </w:r>
    </w:p>
    <w:p w:rsidR="00600B93" w:rsidRDefault="00600B93">
      <w:pPr>
        <w:pStyle w:val="Standard"/>
        <w:rPr>
          <w:lang w:val="en-US"/>
        </w:rPr>
      </w:pPr>
    </w:p>
    <w:p w:rsidR="00600B93" w:rsidRDefault="000359FD">
      <w:pPr>
        <w:pStyle w:val="Standard"/>
      </w:pPr>
      <w:r>
        <w:t>Q</w:t>
      </w:r>
      <w:r>
        <w:rPr>
          <w:lang w:val="en-US"/>
        </w:rPr>
        <w:t>5</w:t>
      </w:r>
      <w:r>
        <w:t xml:space="preserve">: Did you encounter any bugs while playing? If so, </w:t>
      </w:r>
      <w:r>
        <w:t>what were they and what lead to them occuring?</w:t>
      </w:r>
    </w:p>
    <w:p w:rsidR="000359FD" w:rsidRDefault="000359FD">
      <w:pPr>
        <w:pStyle w:val="Standard"/>
      </w:pPr>
    </w:p>
    <w:p w:rsidR="000359FD" w:rsidRPr="000359FD" w:rsidRDefault="000359FD">
      <w:pPr>
        <w:pStyle w:val="Standard"/>
        <w:rPr>
          <w:color w:val="FF0000"/>
        </w:rPr>
      </w:pPr>
      <w:r w:rsidRPr="000359FD">
        <w:rPr>
          <w:color w:val="FF0000"/>
        </w:rPr>
        <w:t>When the dinosaurs killed each other they lay flat on the ground dead but when i killed them i just got dots on the ground</w:t>
      </w:r>
    </w:p>
    <w:p w:rsidR="00600B93" w:rsidRDefault="00600B93">
      <w:pPr>
        <w:pStyle w:val="Standard"/>
      </w:pPr>
    </w:p>
    <w:p w:rsidR="00600B93" w:rsidRDefault="000359FD">
      <w:pPr>
        <w:pStyle w:val="Standard"/>
      </w:pPr>
      <w:r>
        <w:t>Q6: Did you enjoy the game? If so, which aspects?</w:t>
      </w:r>
    </w:p>
    <w:p w:rsidR="000359FD" w:rsidRDefault="000359FD">
      <w:pPr>
        <w:pStyle w:val="Standard"/>
      </w:pPr>
    </w:p>
    <w:p w:rsidR="000359FD" w:rsidRPr="000359FD" w:rsidRDefault="000359FD">
      <w:pPr>
        <w:pStyle w:val="Standard"/>
        <w:rPr>
          <w:color w:val="FF0000"/>
        </w:rPr>
      </w:pPr>
      <w:r w:rsidRPr="000359FD">
        <w:rPr>
          <w:color w:val="FF0000"/>
        </w:rPr>
        <w:t>I like the graphics and the little people that glide along and the buildings changing when they are built.</w:t>
      </w:r>
      <w:r>
        <w:rPr>
          <w:color w:val="FF0000"/>
        </w:rPr>
        <w:t xml:space="preserve"> I am not personally sure about all the blood but i think some players would like that.</w:t>
      </w:r>
    </w:p>
    <w:p w:rsidR="00600B93" w:rsidRDefault="00600B93">
      <w:pPr>
        <w:pStyle w:val="Standard"/>
      </w:pPr>
    </w:p>
    <w:p w:rsidR="00600B93" w:rsidRDefault="000359FD">
      <w:pPr>
        <w:pStyle w:val="Standard"/>
      </w:pPr>
      <w:r>
        <w:t>Q7: Was there anything you didn't enjoy? If so, which aspects?</w:t>
      </w:r>
    </w:p>
    <w:p w:rsidR="000359FD" w:rsidRPr="000359FD" w:rsidRDefault="000359FD">
      <w:pPr>
        <w:pStyle w:val="Standard"/>
        <w:rPr>
          <w:color w:val="FF0000"/>
        </w:rPr>
      </w:pPr>
    </w:p>
    <w:p w:rsidR="000359FD" w:rsidRPr="000359FD" w:rsidRDefault="000359FD">
      <w:pPr>
        <w:pStyle w:val="Standard"/>
        <w:rPr>
          <w:color w:val="FF0000"/>
        </w:rPr>
      </w:pPr>
      <w:r w:rsidRPr="000359FD">
        <w:rPr>
          <w:color w:val="FF0000"/>
        </w:rPr>
        <w:t>Game one only lasted literally about a minute as a carnivore ate all my little people. Also i don’t like the fact that if a little person is killed it always seems to be the gatherer first. Once you have lost the gatherer there is no point playing any further as you can’t build up your resources however many dinosaurs you successfully hunt</w:t>
      </w:r>
    </w:p>
    <w:p w:rsidR="00600B93" w:rsidRDefault="00600B93">
      <w:pPr>
        <w:pStyle w:val="Standard"/>
      </w:pPr>
    </w:p>
    <w:p w:rsidR="00600B93" w:rsidRDefault="000359FD">
      <w:pPr>
        <w:pStyle w:val="Standard"/>
      </w:pPr>
      <w:r>
        <w:t>Q8: Was there anything you couldn't understand? If so, what?</w:t>
      </w:r>
    </w:p>
    <w:p w:rsidR="000359FD" w:rsidRDefault="000359FD">
      <w:pPr>
        <w:pStyle w:val="Standard"/>
      </w:pPr>
    </w:p>
    <w:p w:rsidR="000359FD" w:rsidRPr="000359FD" w:rsidRDefault="000359FD">
      <w:pPr>
        <w:pStyle w:val="Standard"/>
        <w:rPr>
          <w:color w:val="FF0000"/>
        </w:rPr>
      </w:pPr>
      <w:r w:rsidRPr="000359FD">
        <w:rPr>
          <w:color w:val="FF0000"/>
        </w:rPr>
        <w:t>I think i understood it ok</w:t>
      </w:r>
    </w:p>
    <w:p w:rsidR="00600B93" w:rsidRDefault="00600B93">
      <w:pPr>
        <w:pStyle w:val="Standard"/>
      </w:pPr>
    </w:p>
    <w:p w:rsidR="00600B93" w:rsidRDefault="000359FD">
      <w:pPr>
        <w:pStyle w:val="Standard"/>
      </w:pPr>
      <w:r>
        <w:t>Q9: How long did you play for?</w:t>
      </w:r>
    </w:p>
    <w:p w:rsidR="000359FD" w:rsidRDefault="000359FD">
      <w:pPr>
        <w:pStyle w:val="Standard"/>
      </w:pPr>
    </w:p>
    <w:p w:rsidR="000359FD" w:rsidRPr="000359FD" w:rsidRDefault="000359FD">
      <w:pPr>
        <w:pStyle w:val="Standard"/>
        <w:rPr>
          <w:color w:val="FF0000"/>
        </w:rPr>
      </w:pPr>
      <w:r w:rsidRPr="000359FD">
        <w:rPr>
          <w:color w:val="FF0000"/>
        </w:rPr>
        <w:t>About half an hour in total for the 4 games</w:t>
      </w:r>
      <w:bookmarkStart w:id="0" w:name="_GoBack"/>
      <w:bookmarkEnd w:id="0"/>
    </w:p>
    <w:p w:rsidR="000359FD" w:rsidRDefault="000359FD">
      <w:pPr>
        <w:pStyle w:val="Standard"/>
      </w:pPr>
    </w:p>
    <w:p w:rsidR="00600B93" w:rsidRDefault="00600B93">
      <w:pPr>
        <w:pStyle w:val="Standard"/>
      </w:pPr>
    </w:p>
    <w:p w:rsidR="00600B93" w:rsidRDefault="000359FD">
      <w:pPr>
        <w:pStyle w:val="Standard"/>
      </w:pPr>
      <w:r>
        <w:t>Q10: Anything else to add relating to the game that doesn't fit in the categories above?</w:t>
      </w:r>
    </w:p>
    <w:p w:rsidR="000359FD" w:rsidRDefault="000359FD">
      <w:pPr>
        <w:pStyle w:val="Standard"/>
      </w:pPr>
    </w:p>
    <w:p w:rsidR="000359FD" w:rsidRPr="000359FD" w:rsidRDefault="000359FD">
      <w:pPr>
        <w:pStyle w:val="Standard"/>
        <w:rPr>
          <w:color w:val="FF0000"/>
        </w:rPr>
      </w:pPr>
      <w:r w:rsidRPr="000359FD">
        <w:rPr>
          <w:color w:val="FF0000"/>
        </w:rPr>
        <w:t>When the hunters kill the dinosaurs they just stand a bit away and the dinosaur spurts blood you can’t see how they are killing them. It would be good if you could see the weapon – arrows? – firing at the dinosaur.</w:t>
      </w:r>
    </w:p>
    <w:p w:rsidR="00600B93" w:rsidRDefault="00600B93">
      <w:pPr>
        <w:pStyle w:val="Standard"/>
      </w:pPr>
    </w:p>
    <w:sectPr w:rsidR="00600B93" w:rsidSect="000359FD">
      <w:pgSz w:w="11905" w:h="16837"/>
      <w:pgMar w:top="851"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359FD">
      <w:r>
        <w:separator/>
      </w:r>
    </w:p>
  </w:endnote>
  <w:endnote w:type="continuationSeparator" w:id="0">
    <w:p w:rsidR="00000000" w:rsidRDefault="0003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359FD">
      <w:r>
        <w:rPr>
          <w:color w:val="000000"/>
        </w:rPr>
        <w:separator/>
      </w:r>
    </w:p>
  </w:footnote>
  <w:footnote w:type="continuationSeparator" w:id="0">
    <w:p w:rsidR="00000000" w:rsidRDefault="000359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00B93"/>
    <w:rsid w:val="000359FD"/>
    <w:rsid w:val="00600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simpsons</cp:lastModifiedBy>
  <cp:revision>1</cp:revision>
  <dcterms:created xsi:type="dcterms:W3CDTF">2009-04-16T11:32:00Z</dcterms:created>
  <dcterms:modified xsi:type="dcterms:W3CDTF">2018-04-24T17:39:00Z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